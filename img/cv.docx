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99782C" w14:paraId="5DDB01D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7DD46C6" w14:textId="4EAF45D8" w:rsidR="001B2ABD" w:rsidRPr="0099782C" w:rsidRDefault="00830BC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fr-FR"/>
              </w:rPr>
              <w:drawing>
                <wp:anchor distT="0" distB="0" distL="114300" distR="114300" simplePos="0" relativeHeight="251658240" behindDoc="0" locked="0" layoutInCell="1" allowOverlap="1" wp14:anchorId="591F4E4D" wp14:editId="1D526B4B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-2308225</wp:posOffset>
                  </wp:positionV>
                  <wp:extent cx="1953260" cy="2089785"/>
                  <wp:effectExtent l="76200" t="88900" r="78740" b="94615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84" t="6019" r="-566" b="10718"/>
                          <a:stretch/>
                        </pic:blipFill>
                        <pic:spPr bwMode="auto">
                          <a:xfrm>
                            <a:off x="0" y="0"/>
                            <a:ext cx="1953260" cy="2089785"/>
                          </a:xfrm>
                          <a:prstGeom prst="ellipse">
                            <a:avLst/>
                          </a:prstGeom>
                          <a:ln w="76200" cap="rnd" cmpd="sng" algn="ctr">
                            <a:solidFill>
                              <a:srgbClr val="94B6D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1EF0E47C" w14:textId="77777777" w:rsidR="001B2ABD" w:rsidRPr="00830BC8" w:rsidRDefault="001B2ABD" w:rsidP="000C45FF">
            <w:pPr>
              <w:tabs>
                <w:tab w:val="left" w:pos="990"/>
              </w:tabs>
              <w:rPr>
                <w:sz w:val="72"/>
                <w:szCs w:val="72"/>
              </w:rPr>
            </w:pPr>
          </w:p>
        </w:tc>
        <w:tc>
          <w:tcPr>
            <w:tcW w:w="6470" w:type="dxa"/>
            <w:vAlign w:val="bottom"/>
          </w:tcPr>
          <w:p w14:paraId="4CE596E7" w14:textId="7EBAB400" w:rsidR="001B2ABD" w:rsidRDefault="00830BC8" w:rsidP="006C1D9D">
            <w:pPr>
              <w:pStyle w:val="Titre"/>
              <w:rPr>
                <w:sz w:val="72"/>
                <w:szCs w:val="72"/>
                <w:lang w:bidi="fr-FR"/>
              </w:rPr>
            </w:pPr>
            <w:r w:rsidRPr="00830BC8">
              <w:rPr>
                <w:sz w:val="72"/>
                <w:szCs w:val="72"/>
                <w:lang w:bidi="fr-FR"/>
              </w:rPr>
              <w:t>GUILLAUME GE</w:t>
            </w:r>
            <w:r w:rsidR="000B1CBA">
              <w:rPr>
                <w:sz w:val="72"/>
                <w:szCs w:val="72"/>
                <w:lang w:bidi="fr-FR"/>
              </w:rPr>
              <w:t>m</w:t>
            </w:r>
            <w:r w:rsidRPr="00830BC8">
              <w:rPr>
                <w:sz w:val="72"/>
                <w:szCs w:val="72"/>
                <w:lang w:bidi="fr-FR"/>
              </w:rPr>
              <w:t>ELAS</w:t>
            </w:r>
          </w:p>
          <w:p w14:paraId="2FA84D71" w14:textId="77777777" w:rsidR="0099672B" w:rsidRPr="0099672B" w:rsidRDefault="0099672B" w:rsidP="0099672B">
            <w:pPr>
              <w:rPr>
                <w:lang w:bidi="fr-FR"/>
              </w:rPr>
            </w:pPr>
          </w:p>
          <w:p w14:paraId="609983B0" w14:textId="051E82DE" w:rsidR="0099672B" w:rsidRPr="0099672B" w:rsidRDefault="0099672B" w:rsidP="0099672B">
            <w:pPr>
              <w:rPr>
                <w:lang w:bidi="fr-FR"/>
              </w:rPr>
            </w:pPr>
          </w:p>
          <w:p w14:paraId="000FD51B" w14:textId="77777777" w:rsidR="0099672B" w:rsidRDefault="0099672B" w:rsidP="0099672B">
            <w:pPr>
              <w:rPr>
                <w:b/>
                <w:bCs/>
                <w:sz w:val="32"/>
                <w:szCs w:val="44"/>
                <w:lang w:bidi="fr-FR"/>
              </w:rPr>
            </w:pPr>
            <w:r w:rsidRPr="0099672B">
              <w:rPr>
                <w:b/>
                <w:bCs/>
                <w:sz w:val="32"/>
                <w:szCs w:val="44"/>
                <w:lang w:bidi="fr-FR"/>
              </w:rPr>
              <w:t>Développeur Full-Stack JavaScript</w:t>
            </w:r>
          </w:p>
          <w:p w14:paraId="3054DDFC" w14:textId="2837F624" w:rsidR="0099672B" w:rsidRDefault="0099672B" w:rsidP="0099672B">
            <w:pPr>
              <w:rPr>
                <w:b/>
                <w:bCs/>
                <w:lang w:bidi="fr-FR"/>
              </w:rPr>
            </w:pPr>
          </w:p>
          <w:p w14:paraId="05E5A70F" w14:textId="06939324" w:rsidR="00E618D2" w:rsidRDefault="00E618D2" w:rsidP="0099672B">
            <w:pPr>
              <w:rPr>
                <w:b/>
                <w:bCs/>
                <w:lang w:bidi="fr-FR"/>
              </w:rPr>
            </w:pPr>
          </w:p>
          <w:p w14:paraId="1A7A38A0" w14:textId="6E795544" w:rsidR="00E618D2" w:rsidRPr="0099672B" w:rsidRDefault="00E618D2" w:rsidP="0099672B">
            <w:pPr>
              <w:rPr>
                <w:b/>
                <w:bCs/>
                <w:lang w:bidi="fr-FR"/>
              </w:rPr>
            </w:pPr>
          </w:p>
        </w:tc>
      </w:tr>
      <w:tr w:rsidR="001B2ABD" w:rsidRPr="0099782C" w14:paraId="363D673D" w14:textId="77777777" w:rsidTr="00830BC8">
        <w:trPr>
          <w:trHeight w:val="5419"/>
        </w:trPr>
        <w:tc>
          <w:tcPr>
            <w:tcW w:w="3600" w:type="dxa"/>
          </w:tcPr>
          <w:sdt>
            <w:sdtPr>
              <w:id w:val="-1711873194"/>
              <w:placeholder>
                <w:docPart w:val="83415ED74203E64F8E2D71C24D2A8175"/>
              </w:placeholder>
              <w:temporary/>
              <w:showingPlcHdr/>
              <w15:appearance w15:val="hidden"/>
            </w:sdtPr>
            <w:sdtContent>
              <w:p w14:paraId="35E2FD16" w14:textId="77777777" w:rsidR="001B2ABD" w:rsidRPr="0099782C" w:rsidRDefault="00036450" w:rsidP="00036450">
                <w:pPr>
                  <w:pStyle w:val="Titre3"/>
                </w:pPr>
                <w:r w:rsidRPr="0099782C">
                  <w:rPr>
                    <w:lang w:bidi="fr-FR"/>
                  </w:rPr>
                  <w:t>Profil</w:t>
                </w:r>
              </w:p>
            </w:sdtContent>
          </w:sdt>
          <w:p w14:paraId="6013F641" w14:textId="3427EBC1" w:rsidR="00385167" w:rsidRPr="0099782C" w:rsidRDefault="00830BC8" w:rsidP="0099782C">
            <w:pPr>
              <w:pStyle w:val="Sansinterligne"/>
              <w:spacing w:line="228" w:lineRule="auto"/>
              <w:rPr>
                <w:rFonts w:eastAsia="Times New Roman"/>
              </w:rPr>
            </w:pPr>
            <w:r>
              <w:rPr>
                <w:lang w:bidi="fr-FR"/>
              </w:rPr>
              <w:t xml:space="preserve">Passionné </w:t>
            </w:r>
            <w:r w:rsidR="007572D2">
              <w:rPr>
                <w:lang w:bidi="fr-FR"/>
              </w:rPr>
              <w:t>par le digital</w:t>
            </w:r>
            <w:r w:rsidR="00FB5776">
              <w:rPr>
                <w:lang w:bidi="fr-FR"/>
              </w:rPr>
              <w:t xml:space="preserve"> et en quête de nouveaux défis</w:t>
            </w:r>
            <w:r w:rsidR="007572D2">
              <w:rPr>
                <w:lang w:bidi="fr-FR"/>
              </w:rPr>
              <w:t>, je suis en reconversion professionnelle dans le Développement Web et mobile. Après m’être formé avec « Le Réacteur », je suis actuellement  à la recherche d’un stage de 6 mois</w:t>
            </w:r>
            <w:r w:rsidR="000B1CBA">
              <w:rPr>
                <w:lang w:bidi="fr-FR"/>
              </w:rPr>
              <w:t xml:space="preserve"> </w:t>
            </w:r>
            <w:r w:rsidR="007572D2">
              <w:rPr>
                <w:lang w:bidi="fr-FR"/>
              </w:rPr>
              <w:t xml:space="preserve">afin </w:t>
            </w:r>
            <w:r w:rsidR="00FB5776">
              <w:rPr>
                <w:lang w:bidi="fr-FR"/>
              </w:rPr>
              <w:t>de mettre</w:t>
            </w:r>
            <w:r w:rsidR="00FC509F">
              <w:rPr>
                <w:lang w:bidi="fr-FR"/>
              </w:rPr>
              <w:t xml:space="preserve"> à profit</w:t>
            </w:r>
            <w:r w:rsidR="00FB5776">
              <w:rPr>
                <w:lang w:bidi="fr-FR"/>
              </w:rPr>
              <w:t xml:space="preserve"> mes compétences techniques</w:t>
            </w:r>
            <w:r w:rsidR="00FC509F">
              <w:rPr>
                <w:lang w:bidi="fr-FR"/>
              </w:rPr>
              <w:t>.</w:t>
            </w:r>
          </w:p>
          <w:p w14:paraId="78DAFD77" w14:textId="3029A7E1" w:rsidR="00036450" w:rsidRPr="0099782C" w:rsidRDefault="00036450" w:rsidP="009260CD"/>
          <w:p w14:paraId="043AC6FB" w14:textId="71E38A08" w:rsidR="00036450" w:rsidRPr="0099782C" w:rsidRDefault="00036450" w:rsidP="00036450"/>
          <w:sdt>
            <w:sdtPr>
              <w:id w:val="-1954003311"/>
              <w:placeholder>
                <w:docPart w:val="17A0400643610C479D88632F44A69334"/>
              </w:placeholder>
              <w:temporary/>
              <w:showingPlcHdr/>
              <w15:appearance w15:val="hidden"/>
            </w:sdtPr>
            <w:sdtContent>
              <w:p w14:paraId="5DF02B54" w14:textId="77777777" w:rsidR="00036450" w:rsidRPr="001B3F3B" w:rsidRDefault="00CB0055" w:rsidP="00CB0055">
                <w:pPr>
                  <w:pStyle w:val="Titre3"/>
                </w:pPr>
                <w:r w:rsidRPr="001B3F3B">
                  <w:rPr>
                    <w:lang w:bidi="fr-FR"/>
                  </w:rPr>
                  <w:t>Contact</w:t>
                </w:r>
              </w:p>
            </w:sdtContent>
          </w:sdt>
          <w:p w14:paraId="61BB0C6E" w14:textId="0E896C9C" w:rsidR="004D3011" w:rsidRPr="001B3F3B" w:rsidRDefault="00830BC8" w:rsidP="004D3011">
            <w:r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1F4DE"/>
                </mc:Choice>
                <mc:Fallback>
                  <w:t>📞</w:t>
                </mc:Fallback>
              </mc:AlternateContent>
            </w:r>
            <w:r w:rsidRPr="001B3F3B">
              <w:t xml:space="preserve">  06 34 47 66 69 </w:t>
            </w:r>
          </w:p>
          <w:p w14:paraId="55CD3E7F" w14:textId="5E22B0D6" w:rsidR="00D06FF0" w:rsidRPr="001B3F3B" w:rsidRDefault="00D06FF0" w:rsidP="00D06FF0">
            <w:pPr>
              <w:rPr>
                <w:lang w:bidi="fr-FR"/>
              </w:rPr>
            </w:pPr>
          </w:p>
          <w:p w14:paraId="0B67DF70" w14:textId="2520759C" w:rsidR="00D06FF0" w:rsidRPr="001B3F3B" w:rsidRDefault="00D34FC3" w:rsidP="00D06FF0">
            <w:pPr>
              <w:rPr>
                <w:rStyle w:val="Lienhypertexte"/>
              </w:rPr>
            </w:pPr>
            <w:r>
              <w:rPr>
                <w:rFonts w:ascii="Apple Color Emoji" w:hAnsi="Apple Color Emoji" w:cs="Apple Color Emoji"/>
                <w:noProof/>
                <w:lang w:val="en-US" w:bidi="fr-FR"/>
              </w:rPr>
              <w:drawing>
                <wp:anchor distT="0" distB="0" distL="114300" distR="114300" simplePos="0" relativeHeight="251671552" behindDoc="0" locked="0" layoutInCell="1" allowOverlap="1" wp14:anchorId="1EA9FD63" wp14:editId="272081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-10795</wp:posOffset>
                  </wp:positionV>
                  <wp:extent cx="183600" cy="183600"/>
                  <wp:effectExtent l="0" t="0" r="0" b="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" cy="1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B3F3B">
              <w:rPr>
                <w:rFonts w:ascii="Apple Color Emoji" w:hAnsi="Apple Color Emoji" w:cs="Apple Color Emoji"/>
                <w:lang w:bidi="fr-FR"/>
              </w:rPr>
              <w:t xml:space="preserve">  </w:t>
            </w:r>
            <w:r w:rsidR="00D06FF0" w:rsidRPr="001B3F3B">
              <w:rPr>
                <w:lang w:bidi="fr-FR"/>
              </w:rPr>
              <w:t>guillaumegemelas@hotmail.com</w:t>
            </w:r>
          </w:p>
          <w:p w14:paraId="51E8E8E1" w14:textId="27A0CA6B" w:rsidR="00D34FC3" w:rsidRDefault="00D34FC3" w:rsidP="004D3011"/>
          <w:p w14:paraId="3A15CEE6" w14:textId="427810C1" w:rsidR="004D3011" w:rsidRPr="00D34FC3" w:rsidRDefault="00D34FC3" w:rsidP="00D34FC3">
            <w:pPr>
              <w:ind w:left="599"/>
              <w:rPr>
                <w:rStyle w:val="Lienhypertexte"/>
                <w:lang w:bidi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BB17C00" wp14:editId="7502DCB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31750</wp:posOffset>
                  </wp:positionV>
                  <wp:extent cx="244800" cy="244800"/>
                  <wp:effectExtent l="0" t="0" r="0" b="0"/>
                  <wp:wrapNone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" cy="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7F01DB">
                <w:rPr>
                  <w:rStyle w:val="Lienhypertexte"/>
                  <w:lang w:bidi="fr-FR"/>
                </w:rPr>
                <w:t>https://www.linkedin.com/in/guillaume-gemelas-a88880230/</w:t>
              </w:r>
            </w:hyperlink>
          </w:p>
          <w:p w14:paraId="53953283" w14:textId="58A96AA6" w:rsidR="0099672B" w:rsidRDefault="0099672B" w:rsidP="004D3011">
            <w:pPr>
              <w:rPr>
                <w:lang w:bidi="fr-FR"/>
              </w:rPr>
            </w:pPr>
          </w:p>
          <w:p w14:paraId="7480152C" w14:textId="1A12016A" w:rsidR="00D06FF0" w:rsidRDefault="00D34FC3" w:rsidP="00D34FC3">
            <w:pPr>
              <w:ind w:left="599"/>
            </w:pPr>
            <w:r>
              <w:rPr>
                <w:noProof/>
                <w:lang w:bidi="fr-FR"/>
              </w:rPr>
              <w:drawing>
                <wp:anchor distT="0" distB="0" distL="114300" distR="114300" simplePos="0" relativeHeight="251673600" behindDoc="0" locked="0" layoutInCell="1" allowOverlap="1" wp14:anchorId="159B250E" wp14:editId="79EB028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30480</wp:posOffset>
                  </wp:positionV>
                  <wp:extent cx="270510" cy="270510"/>
                  <wp:effectExtent l="0" t="0" r="0" b="0"/>
                  <wp:wrapNone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DE2256" w:rsidRPr="00AB3AEC">
                <w:rPr>
                  <w:rStyle w:val="Lienhypertexte"/>
                </w:rPr>
                <w:t>https://github.com/guillaumegemelas</w:t>
              </w:r>
            </w:hyperlink>
          </w:p>
          <w:p w14:paraId="2EC118BD" w14:textId="54FA02A1" w:rsidR="00D34FC3" w:rsidRPr="0099782C" w:rsidRDefault="00D34FC3" w:rsidP="00D34FC3">
            <w:pPr>
              <w:ind w:firstLine="599"/>
            </w:pPr>
          </w:p>
          <w:p w14:paraId="71AF321B" w14:textId="123094AE" w:rsidR="004D3011" w:rsidRPr="0099782C" w:rsidRDefault="00E618D2" w:rsidP="004D3011">
            <w:r w:rsidRPr="007C2A07">
              <w:rPr>
                <w:u w:val="single"/>
              </w:rPr>
              <w:t>Langues</w:t>
            </w:r>
            <w:r>
              <w:t> : Anglais TOEIC 765</w:t>
            </w:r>
          </w:p>
          <w:p w14:paraId="5F20329D" w14:textId="6046933A" w:rsidR="004D3011" w:rsidRPr="0099782C" w:rsidRDefault="007572D2" w:rsidP="00C039FE">
            <w:pPr>
              <w:pStyle w:val="Titre3"/>
            </w:pPr>
            <w:r>
              <w:rPr>
                <w:lang w:bidi="fr-FR"/>
              </w:rPr>
              <w:t>COMPETENCES</w:t>
            </w:r>
          </w:p>
          <w:p w14:paraId="71429570" w14:textId="04008B80" w:rsidR="004D3011" w:rsidRPr="0099782C" w:rsidRDefault="007572D2" w:rsidP="004D3011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7414D0C" wp14:editId="3F7B8ADB">
                  <wp:simplePos x="0" y="0"/>
                  <wp:positionH relativeFrom="column">
                    <wp:posOffset>1401657</wp:posOffset>
                  </wp:positionH>
                  <wp:positionV relativeFrom="paragraph">
                    <wp:posOffset>103082</wp:posOffset>
                  </wp:positionV>
                  <wp:extent cx="541866" cy="541866"/>
                  <wp:effectExtent l="0" t="0" r="0" b="4445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66" cy="54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01B9C6" wp14:editId="26283678">
                  <wp:simplePos x="0" y="0"/>
                  <wp:positionH relativeFrom="column">
                    <wp:posOffset>732578</wp:posOffset>
                  </wp:positionH>
                  <wp:positionV relativeFrom="paragraph">
                    <wp:posOffset>114723</wp:posOffset>
                  </wp:positionV>
                  <wp:extent cx="533400" cy="533400"/>
                  <wp:effectExtent l="0" t="0" r="0" b="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0A9DCD3" wp14:editId="704D7318">
                  <wp:simplePos x="0" y="0"/>
                  <wp:positionH relativeFrom="column">
                    <wp:posOffset>55669</wp:posOffset>
                  </wp:positionH>
                  <wp:positionV relativeFrom="paragraph">
                    <wp:posOffset>78528</wp:posOffset>
                  </wp:positionV>
                  <wp:extent cx="575733" cy="575733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33" cy="575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974545" w14:textId="3AD68F2E" w:rsidR="006C1D9D" w:rsidRPr="0099782C" w:rsidRDefault="00DA11AB" w:rsidP="007572D2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111D7EF" wp14:editId="7D62B27F">
                  <wp:simplePos x="0" y="0"/>
                  <wp:positionH relativeFrom="column">
                    <wp:posOffset>949960</wp:posOffset>
                  </wp:positionH>
                  <wp:positionV relativeFrom="paragraph">
                    <wp:posOffset>1760855</wp:posOffset>
                  </wp:positionV>
                  <wp:extent cx="626110" cy="626110"/>
                  <wp:effectExtent l="0" t="0" r="0" b="0"/>
                  <wp:wrapNone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0B10BD3" wp14:editId="640E76CD">
                  <wp:simplePos x="0" y="0"/>
                  <wp:positionH relativeFrom="column">
                    <wp:posOffset>1619250</wp:posOffset>
                  </wp:positionH>
                  <wp:positionV relativeFrom="paragraph">
                    <wp:posOffset>610779</wp:posOffset>
                  </wp:positionV>
                  <wp:extent cx="585764" cy="351064"/>
                  <wp:effectExtent l="0" t="0" r="0" b="508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64" cy="35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7177001" wp14:editId="7C06DA7D">
                  <wp:simplePos x="0" y="0"/>
                  <wp:positionH relativeFrom="column">
                    <wp:posOffset>841737</wp:posOffset>
                  </wp:positionH>
                  <wp:positionV relativeFrom="paragraph">
                    <wp:posOffset>657860</wp:posOffset>
                  </wp:positionV>
                  <wp:extent cx="584200" cy="328678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32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5AE8090" wp14:editId="1C3A5A73">
                  <wp:simplePos x="0" y="0"/>
                  <wp:positionH relativeFrom="column">
                    <wp:posOffset>-115250</wp:posOffset>
                  </wp:positionH>
                  <wp:positionV relativeFrom="paragraph">
                    <wp:posOffset>612140</wp:posOffset>
                  </wp:positionV>
                  <wp:extent cx="846666" cy="379618"/>
                  <wp:effectExtent l="0" t="0" r="0" b="0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666" cy="37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"https://upload.wikimedia.org/wikipedia/commons/thumb/8/8e/Nextjs-logo.svg/800px-Nextjs-logo.svg.png" \* MERGEFORMATINET </w:instrText>
            </w:r>
            <w:r w:rsidR="00000000">
              <w:fldChar w:fldCharType="separate"/>
            </w:r>
            <w:r>
              <w:fldChar w:fldCharType="end"/>
            </w:r>
            <w:r w:rsidR="007572D2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57D3FB4" wp14:editId="2BB91251">
                  <wp:simplePos x="0" y="0"/>
                  <wp:positionH relativeFrom="column">
                    <wp:posOffset>-28998</wp:posOffset>
                  </wp:positionH>
                  <wp:positionV relativeFrom="paragraph">
                    <wp:posOffset>1837137</wp:posOffset>
                  </wp:positionV>
                  <wp:extent cx="838200" cy="550675"/>
                  <wp:effectExtent l="0" t="0" r="0" b="0"/>
                  <wp:wrapNone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5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72D2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6343973" wp14:editId="7E1E8646">
                  <wp:simplePos x="0" y="0"/>
                  <wp:positionH relativeFrom="column">
                    <wp:posOffset>808566</wp:posOffset>
                  </wp:positionH>
                  <wp:positionV relativeFrom="paragraph">
                    <wp:posOffset>1225550</wp:posOffset>
                  </wp:positionV>
                  <wp:extent cx="1109134" cy="299788"/>
                  <wp:effectExtent l="0" t="0" r="0" b="5080"/>
                  <wp:wrapNone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134" cy="29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72D2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0192ABA" wp14:editId="1C57A43D">
                  <wp:simplePos x="0" y="0"/>
                  <wp:positionH relativeFrom="column">
                    <wp:posOffset>-44981</wp:posOffset>
                  </wp:positionH>
                  <wp:positionV relativeFrom="paragraph">
                    <wp:posOffset>1108922</wp:posOffset>
                  </wp:positionV>
                  <wp:extent cx="889000" cy="584050"/>
                  <wp:effectExtent l="0" t="0" r="0" b="635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8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72D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EFCA00" wp14:editId="221FA89F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5947410</wp:posOffset>
                  </wp:positionV>
                  <wp:extent cx="2139950" cy="1405890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72D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981923C" wp14:editId="703836D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3568700</wp:posOffset>
                  </wp:positionV>
                  <wp:extent cx="2139950" cy="1069975"/>
                  <wp:effectExtent l="0" t="0" r="0" b="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06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1D4932D9" w14:textId="6FC84743" w:rsidR="001B2ABD" w:rsidRPr="0099782C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B3760DF" w14:textId="55DE6ECC" w:rsidR="00D06FF0" w:rsidRDefault="00D06FF0" w:rsidP="00036450">
            <w:pPr>
              <w:pStyle w:val="Titre2"/>
            </w:pPr>
          </w:p>
          <w:sdt>
            <w:sdtPr>
              <w:id w:val="-1447144958"/>
              <w:placeholder>
                <w:docPart w:val="09FE54ED2244CA4C9EB8A8FE25C2110F"/>
              </w:placeholder>
              <w:temporary/>
              <w:showingPlcHdr/>
              <w15:appearance w15:val="hidden"/>
            </w:sdtPr>
            <w:sdtContent>
              <w:p w14:paraId="53ACB6E1" w14:textId="77777777" w:rsidR="00D06FF0" w:rsidRDefault="00D06FF0" w:rsidP="00D06FF0">
                <w:pPr>
                  <w:pStyle w:val="Titre2"/>
                  <w:rPr>
                    <w:rFonts w:asciiTheme="minorHAnsi" w:eastAsiaTheme="minorEastAsia" w:hAnsiTheme="minorHAnsi" w:cstheme="minorBidi"/>
                    <w:sz w:val="24"/>
                    <w:szCs w:val="24"/>
                  </w:rPr>
                </w:pPr>
                <w:r w:rsidRPr="0099782C">
                  <w:rPr>
                    <w:lang w:bidi="fr-FR"/>
                  </w:rPr>
                  <w:t>FORMATION</w:t>
                </w:r>
              </w:p>
            </w:sdtContent>
          </w:sdt>
          <w:p w14:paraId="35CFA952" w14:textId="0C797136" w:rsidR="00D06FF0" w:rsidRPr="00E325A0" w:rsidRDefault="00D06FF0" w:rsidP="00D06FF0">
            <w:pPr>
              <w:pStyle w:val="Date"/>
              <w:rPr>
                <w:b/>
                <w:bCs/>
                <w:color w:val="0070C0"/>
                <w:lang w:bidi="fr-FR"/>
              </w:rPr>
            </w:pPr>
            <w:r w:rsidRPr="00E325A0">
              <w:rPr>
                <w:b/>
                <w:bCs/>
                <w:color w:val="0070C0"/>
                <w:lang w:bidi="fr-FR"/>
              </w:rPr>
              <w:t>Développeur Web et Mobile, Le Réacteur</w:t>
            </w:r>
          </w:p>
          <w:p w14:paraId="29F8E834" w14:textId="384FD164" w:rsidR="00D06FF0" w:rsidRDefault="00D06FF0" w:rsidP="00D06FF0">
            <w:pPr>
              <w:rPr>
                <w:lang w:bidi="fr-FR"/>
              </w:rPr>
            </w:pPr>
            <w:r>
              <w:rPr>
                <w:lang w:bidi="fr-FR"/>
              </w:rPr>
              <w:t>Janvier 2023 – Mars 2023</w:t>
            </w:r>
          </w:p>
          <w:p w14:paraId="6920BAC6" w14:textId="77777777" w:rsidR="00465602" w:rsidRDefault="00465602" w:rsidP="00D06FF0">
            <w:pPr>
              <w:rPr>
                <w:lang w:bidi="fr-FR"/>
              </w:rPr>
            </w:pPr>
          </w:p>
          <w:p w14:paraId="6D55CCCF" w14:textId="27AA28C7" w:rsidR="00D06FF0" w:rsidRDefault="00D06FF0" w:rsidP="00D06FF0">
            <w:pPr>
              <w:pStyle w:val="Paragraphedeliste"/>
              <w:numPr>
                <w:ilvl w:val="0"/>
                <w:numId w:val="2"/>
              </w:numPr>
              <w:ind w:left="238" w:hanging="142"/>
              <w:rPr>
                <w:lang w:bidi="fr-FR"/>
              </w:rPr>
            </w:pPr>
            <w:r>
              <w:rPr>
                <w:lang w:bidi="fr-FR"/>
              </w:rPr>
              <w:t>Base JS/Algorithmes</w:t>
            </w:r>
          </w:p>
          <w:p w14:paraId="45EB34E2" w14:textId="77777777" w:rsidR="00465602" w:rsidRDefault="00465602" w:rsidP="00465602">
            <w:pPr>
              <w:pStyle w:val="Paragraphedeliste"/>
              <w:ind w:left="238"/>
              <w:rPr>
                <w:lang w:bidi="fr-FR"/>
              </w:rPr>
            </w:pPr>
          </w:p>
          <w:p w14:paraId="0517A6CD" w14:textId="06BBF52C" w:rsidR="00D06FF0" w:rsidRDefault="00D06FF0" w:rsidP="00D06FF0">
            <w:pPr>
              <w:pStyle w:val="Paragraphedeliste"/>
              <w:numPr>
                <w:ilvl w:val="0"/>
                <w:numId w:val="2"/>
              </w:numPr>
              <w:ind w:left="238" w:hanging="142"/>
              <w:rPr>
                <w:lang w:bidi="fr-FR"/>
              </w:rPr>
            </w:pPr>
            <w:proofErr w:type="spellStart"/>
            <w:r>
              <w:rPr>
                <w:lang w:bidi="fr-FR"/>
              </w:rPr>
              <w:t>Serveur&amp;BD</w:t>
            </w:r>
            <w:proofErr w:type="spellEnd"/>
            <w:r>
              <w:rPr>
                <w:lang w:bidi="fr-FR"/>
              </w:rPr>
              <w:t xml:space="preserve"> / CRUD / Authentification / Gestion d’erreurs /GitHub / Déploiement </w:t>
            </w:r>
            <w:proofErr w:type="spellStart"/>
            <w:r>
              <w:rPr>
                <w:lang w:bidi="fr-FR"/>
              </w:rPr>
              <w:t>Northflank</w:t>
            </w:r>
            <w:proofErr w:type="spellEnd"/>
          </w:p>
          <w:p w14:paraId="14D5A985" w14:textId="77777777" w:rsidR="00FE2AB1" w:rsidRDefault="00FE2AB1" w:rsidP="00FE2AB1">
            <w:pPr>
              <w:pStyle w:val="Paragraphedeliste"/>
              <w:rPr>
                <w:lang w:bidi="fr-FR"/>
              </w:rPr>
            </w:pPr>
          </w:p>
          <w:p w14:paraId="4DD58ED7" w14:textId="16887EC4" w:rsidR="00FE2AB1" w:rsidRDefault="00FE2AB1" w:rsidP="00FE2AB1">
            <w:pPr>
              <w:pStyle w:val="Paragraphedeliste"/>
              <w:numPr>
                <w:ilvl w:val="0"/>
                <w:numId w:val="2"/>
              </w:numPr>
              <w:ind w:left="238" w:hanging="142"/>
              <w:rPr>
                <w:lang w:bidi="fr-FR"/>
              </w:rPr>
            </w:pPr>
            <w:r w:rsidRPr="00DA11AB">
              <w:rPr>
                <w:lang w:bidi="fr-FR"/>
              </w:rPr>
              <w:t xml:space="preserve">Intégration / CSS / </w:t>
            </w:r>
            <w:proofErr w:type="spellStart"/>
            <w:r w:rsidRPr="00DA11AB">
              <w:rPr>
                <w:lang w:bidi="fr-FR"/>
              </w:rPr>
              <w:t>Flexbox</w:t>
            </w:r>
            <w:proofErr w:type="spellEnd"/>
            <w:r w:rsidRPr="00DA11AB">
              <w:rPr>
                <w:lang w:bidi="fr-FR"/>
              </w:rPr>
              <w:t xml:space="preserve"> / Responsive design</w:t>
            </w:r>
          </w:p>
          <w:p w14:paraId="73B95839" w14:textId="66147E71" w:rsidR="00E325A0" w:rsidRDefault="00E325A0" w:rsidP="00E325A0">
            <w:pPr>
              <w:pStyle w:val="Paragraphedeliste"/>
              <w:numPr>
                <w:ilvl w:val="0"/>
                <w:numId w:val="5"/>
              </w:numPr>
              <w:rPr>
                <w:lang w:bidi="fr-FR"/>
              </w:rPr>
            </w:pPr>
            <w:r>
              <w:rPr>
                <w:lang w:bidi="fr-FR"/>
              </w:rPr>
              <w:t>Site</w:t>
            </w:r>
            <w:r w:rsidR="001B3F3B">
              <w:rPr>
                <w:lang w:bidi="fr-FR"/>
              </w:rPr>
              <w:t xml:space="preserve"> réplique</w:t>
            </w:r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Tripadvisor</w:t>
            </w:r>
            <w:proofErr w:type="spellEnd"/>
          </w:p>
          <w:p w14:paraId="2DDBC0FD" w14:textId="77777777" w:rsidR="00465602" w:rsidRPr="00DA11AB" w:rsidRDefault="00465602" w:rsidP="00465602">
            <w:pPr>
              <w:pStyle w:val="Paragraphedeliste"/>
              <w:ind w:left="238"/>
              <w:rPr>
                <w:lang w:bidi="fr-FR"/>
              </w:rPr>
            </w:pPr>
          </w:p>
          <w:p w14:paraId="2DCA624D" w14:textId="38E77268" w:rsidR="00465602" w:rsidRPr="00465602" w:rsidRDefault="00E325A0" w:rsidP="00465602">
            <w:pPr>
              <w:pStyle w:val="Paragraphedeliste"/>
              <w:numPr>
                <w:ilvl w:val="0"/>
                <w:numId w:val="2"/>
              </w:numPr>
              <w:ind w:left="238" w:hanging="142"/>
              <w:rPr>
                <w:lang w:val="en-US" w:bidi="fr-FR"/>
              </w:rPr>
            </w:pPr>
            <w:r w:rsidRPr="00465602">
              <w:rPr>
                <w:lang w:val="en-US" w:bidi="fr-FR"/>
              </w:rPr>
              <w:t>React JS / React Hooks / Redux / React Router Dom / Cookies / State</w:t>
            </w:r>
            <w:r w:rsidR="007572D2" w:rsidRPr="00465602">
              <w:rPr>
                <w:lang w:val="en-US" w:bidi="fr-FR"/>
              </w:rPr>
              <w:t xml:space="preserve"> </w:t>
            </w:r>
            <w:r w:rsidRPr="00465602">
              <w:rPr>
                <w:lang w:val="en-US" w:bidi="fr-FR"/>
              </w:rPr>
              <w:t>Management</w:t>
            </w:r>
          </w:p>
          <w:p w14:paraId="5B38D26B" w14:textId="3B4397F5" w:rsidR="00E325A0" w:rsidRDefault="00E325A0" w:rsidP="00E325A0">
            <w:pPr>
              <w:pStyle w:val="Paragraphedeliste"/>
              <w:numPr>
                <w:ilvl w:val="0"/>
                <w:numId w:val="5"/>
              </w:numPr>
              <w:rPr>
                <w:lang w:bidi="fr-FR"/>
              </w:rPr>
            </w:pPr>
            <w:r w:rsidRPr="00E325A0">
              <w:rPr>
                <w:lang w:bidi="fr-FR"/>
              </w:rPr>
              <w:t xml:space="preserve">Site réplique </w:t>
            </w:r>
            <w:proofErr w:type="spellStart"/>
            <w:r w:rsidRPr="00E325A0">
              <w:rPr>
                <w:lang w:bidi="fr-FR"/>
              </w:rPr>
              <w:t>Vinted</w:t>
            </w:r>
            <w:proofErr w:type="spellEnd"/>
            <w:r w:rsidRPr="00E325A0">
              <w:rPr>
                <w:lang w:bidi="fr-FR"/>
              </w:rPr>
              <w:t xml:space="preserve"> Full Stack (connexion, inscription, publication d’offres, </w:t>
            </w:r>
            <w:proofErr w:type="spellStart"/>
            <w:r>
              <w:rPr>
                <w:lang w:bidi="fr-FR"/>
              </w:rPr>
              <w:t>upload</w:t>
            </w:r>
            <w:proofErr w:type="spellEnd"/>
            <w:r>
              <w:rPr>
                <w:lang w:bidi="fr-FR"/>
              </w:rPr>
              <w:t xml:space="preserve"> de photos, filtres de recherche, achat et paiement ave</w:t>
            </w:r>
            <w:r w:rsidR="001B3F3B">
              <w:rPr>
                <w:lang w:bidi="fr-FR"/>
              </w:rPr>
              <w:t>c</w:t>
            </w:r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Stripe</w:t>
            </w:r>
            <w:proofErr w:type="spellEnd"/>
          </w:p>
          <w:p w14:paraId="67ADAC4B" w14:textId="03485983" w:rsidR="00E325A0" w:rsidRPr="001B3F3B" w:rsidRDefault="00E325A0" w:rsidP="00E325A0">
            <w:pPr>
              <w:pStyle w:val="Paragraphedeliste"/>
              <w:numPr>
                <w:ilvl w:val="0"/>
                <w:numId w:val="5"/>
              </w:numPr>
              <w:rPr>
                <w:lang w:bidi="fr-FR"/>
              </w:rPr>
            </w:pPr>
            <w:r w:rsidRPr="001B3F3B">
              <w:rPr>
                <w:lang w:bidi="fr-FR"/>
              </w:rPr>
              <w:t>Site Marvel Full Stack (Backend avec A</w:t>
            </w:r>
            <w:r w:rsidR="000B1CBA" w:rsidRPr="001B3F3B">
              <w:rPr>
                <w:lang w:bidi="fr-FR"/>
              </w:rPr>
              <w:t>PI</w:t>
            </w:r>
            <w:r w:rsidRPr="001B3F3B">
              <w:rPr>
                <w:lang w:bidi="fr-FR"/>
              </w:rPr>
              <w:t xml:space="preserve"> Marvel, connexion, inscription et gestion des favoris</w:t>
            </w:r>
            <w:r w:rsidR="001B3F3B" w:rsidRPr="001B3F3B">
              <w:rPr>
                <w:lang w:bidi="fr-FR"/>
              </w:rPr>
              <w:t xml:space="preserve"> en BDD</w:t>
            </w:r>
            <w:r w:rsidRPr="001B3F3B">
              <w:rPr>
                <w:lang w:bidi="fr-FR"/>
              </w:rPr>
              <w:t>)</w:t>
            </w:r>
          </w:p>
          <w:p w14:paraId="0F8BF6CC" w14:textId="0DC431AA" w:rsidR="000B1CBA" w:rsidRDefault="000B1CBA" w:rsidP="00E325A0">
            <w:pPr>
              <w:pStyle w:val="Paragraphedeliste"/>
              <w:numPr>
                <w:ilvl w:val="0"/>
                <w:numId w:val="5"/>
              </w:numPr>
              <w:rPr>
                <w:lang w:val="en-US" w:bidi="fr-FR"/>
              </w:rPr>
            </w:pPr>
            <w:r>
              <w:rPr>
                <w:lang w:val="en-US" w:bidi="fr-FR"/>
              </w:rPr>
              <w:t xml:space="preserve">Site Gamepad Full Stack (Backend avec API </w:t>
            </w:r>
            <w:proofErr w:type="spellStart"/>
            <w:r>
              <w:rPr>
                <w:lang w:val="en-US" w:bidi="fr-FR"/>
              </w:rPr>
              <w:t>rawg</w:t>
            </w:r>
            <w:proofErr w:type="spellEnd"/>
            <w:r>
              <w:rPr>
                <w:lang w:val="en-US" w:bidi="fr-FR"/>
              </w:rPr>
              <w:t xml:space="preserve">, </w:t>
            </w:r>
            <w:r w:rsidR="001B3F3B">
              <w:rPr>
                <w:lang w:val="en-US" w:bidi="fr-FR"/>
              </w:rPr>
              <w:t>upload de photos</w:t>
            </w:r>
            <w:r>
              <w:rPr>
                <w:lang w:val="en-US" w:bidi="fr-FR"/>
              </w:rPr>
              <w:t xml:space="preserve">, publication de reviews, </w:t>
            </w:r>
            <w:proofErr w:type="spellStart"/>
            <w:r>
              <w:rPr>
                <w:lang w:val="en-US" w:bidi="fr-FR"/>
              </w:rPr>
              <w:t>système</w:t>
            </w:r>
            <w:proofErr w:type="spellEnd"/>
            <w:r>
              <w:rPr>
                <w:lang w:val="en-US" w:bidi="fr-FR"/>
              </w:rPr>
              <w:t xml:space="preserve"> de notation)</w:t>
            </w:r>
          </w:p>
          <w:p w14:paraId="166D76BE" w14:textId="2C1D5D6E" w:rsidR="00D06FF0" w:rsidRPr="00E325A0" w:rsidRDefault="00D06FF0" w:rsidP="00D06FF0">
            <w:pPr>
              <w:rPr>
                <w:lang w:val="en-US" w:bidi="fr-FR"/>
              </w:rPr>
            </w:pPr>
          </w:p>
          <w:p w14:paraId="18495463" w14:textId="27CFA14A" w:rsidR="00DA11AB" w:rsidRDefault="00465602" w:rsidP="00DA11AB">
            <w:pPr>
              <w:pStyle w:val="Paragraphedeliste"/>
              <w:numPr>
                <w:ilvl w:val="0"/>
                <w:numId w:val="2"/>
              </w:numPr>
              <w:ind w:left="238" w:hanging="142"/>
              <w:rPr>
                <w:lang w:val="en-US" w:bidi="fr-FR"/>
              </w:rPr>
            </w:pPr>
            <w:r w:rsidRPr="00465602">
              <w:rPr>
                <w:lang w:val="en-US" w:bidi="fr-FR"/>
              </w:rPr>
              <w:t>React Native</w:t>
            </w:r>
          </w:p>
          <w:p w14:paraId="4FD11A75" w14:textId="500DBE09" w:rsidR="00DA11AB" w:rsidRDefault="00DA11AB" w:rsidP="00DA11AB">
            <w:pPr>
              <w:pStyle w:val="Paragraphedeliste"/>
              <w:numPr>
                <w:ilvl w:val="0"/>
                <w:numId w:val="5"/>
              </w:numPr>
              <w:rPr>
                <w:lang w:bidi="fr-FR"/>
              </w:rPr>
            </w:pPr>
            <w:r w:rsidRPr="000B1CBA">
              <w:rPr>
                <w:lang w:bidi="fr-FR"/>
              </w:rPr>
              <w:t xml:space="preserve">Site réplique </w:t>
            </w:r>
            <w:proofErr w:type="spellStart"/>
            <w:r w:rsidRPr="000B1CBA">
              <w:rPr>
                <w:lang w:bidi="fr-FR"/>
              </w:rPr>
              <w:t>Airb&amp;b</w:t>
            </w:r>
            <w:proofErr w:type="spellEnd"/>
            <w:r w:rsidR="00E618D2">
              <w:rPr>
                <w:lang w:bidi="fr-FR"/>
              </w:rPr>
              <w:t>,</w:t>
            </w:r>
            <w:r w:rsidRPr="000B1CBA">
              <w:rPr>
                <w:lang w:bidi="fr-FR"/>
              </w:rPr>
              <w:t xml:space="preserve"> </w:t>
            </w:r>
            <w:proofErr w:type="spellStart"/>
            <w:r w:rsidRPr="000B1CBA">
              <w:rPr>
                <w:lang w:bidi="fr-FR"/>
              </w:rPr>
              <w:t>maps</w:t>
            </w:r>
            <w:proofErr w:type="spellEnd"/>
            <w:r w:rsidRPr="000B1CBA">
              <w:rPr>
                <w:lang w:bidi="fr-FR"/>
              </w:rPr>
              <w:t>,</w:t>
            </w:r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upload</w:t>
            </w:r>
            <w:proofErr w:type="spellEnd"/>
            <w:r>
              <w:rPr>
                <w:lang w:bidi="fr-FR"/>
              </w:rPr>
              <w:t xml:space="preserve"> de photos, navigation</w:t>
            </w:r>
          </w:p>
          <w:p w14:paraId="57DF4471" w14:textId="359B4BC9" w:rsidR="00DA11AB" w:rsidRPr="00DA11AB" w:rsidRDefault="00DA11AB" w:rsidP="00DA11AB">
            <w:pPr>
              <w:pStyle w:val="Paragraphedeliste"/>
              <w:rPr>
                <w:lang w:bidi="fr-FR"/>
              </w:rPr>
            </w:pPr>
          </w:p>
          <w:p w14:paraId="01274D1C" w14:textId="3411B078" w:rsidR="00DA11AB" w:rsidRDefault="00DA11AB" w:rsidP="00465602">
            <w:pPr>
              <w:pStyle w:val="Paragraphedeliste"/>
              <w:numPr>
                <w:ilvl w:val="0"/>
                <w:numId w:val="2"/>
              </w:numPr>
              <w:ind w:left="238" w:hanging="142"/>
              <w:rPr>
                <w:lang w:val="en-US" w:bidi="fr-FR"/>
              </w:rPr>
            </w:pPr>
            <w:r w:rsidRPr="00DA11AB">
              <w:rPr>
                <w:lang w:bidi="fr-FR"/>
              </w:rPr>
              <w:t xml:space="preserve"> </w:t>
            </w:r>
            <w:proofErr w:type="spellStart"/>
            <w:r>
              <w:rPr>
                <w:lang w:val="en-US" w:bidi="fr-FR"/>
              </w:rPr>
              <w:t>NextJs</w:t>
            </w:r>
            <w:proofErr w:type="spellEnd"/>
          </w:p>
          <w:p w14:paraId="5E8AADFC" w14:textId="075FBE8D" w:rsidR="00DA11AB" w:rsidRDefault="00DA11AB" w:rsidP="00DA11AB">
            <w:pPr>
              <w:pStyle w:val="Paragraphedeliste"/>
              <w:numPr>
                <w:ilvl w:val="0"/>
                <w:numId w:val="5"/>
              </w:numPr>
              <w:rPr>
                <w:lang w:val="en-US" w:bidi="fr-FR"/>
              </w:rPr>
            </w:pPr>
            <w:r>
              <w:rPr>
                <w:lang w:val="en-US" w:bidi="fr-FR"/>
              </w:rPr>
              <w:t>À completer</w:t>
            </w:r>
          </w:p>
          <w:p w14:paraId="6EB85B21" w14:textId="4AC4794E" w:rsidR="00DA11AB" w:rsidRPr="00DA11AB" w:rsidRDefault="00DA11AB" w:rsidP="00DA11AB">
            <w:pPr>
              <w:pStyle w:val="Paragraphedeliste"/>
              <w:rPr>
                <w:lang w:val="en-US" w:bidi="fr-FR"/>
              </w:rPr>
            </w:pPr>
          </w:p>
          <w:p w14:paraId="690945E6" w14:textId="7CBE168F" w:rsidR="00DA11AB" w:rsidRDefault="00DA11AB" w:rsidP="00465602">
            <w:pPr>
              <w:pStyle w:val="Paragraphedeliste"/>
              <w:numPr>
                <w:ilvl w:val="0"/>
                <w:numId w:val="2"/>
              </w:numPr>
              <w:ind w:left="238" w:hanging="142"/>
              <w:rPr>
                <w:lang w:val="en-US" w:bidi="fr-FR"/>
              </w:rPr>
            </w:pPr>
            <w:r>
              <w:rPr>
                <w:lang w:val="en-US" w:bidi="fr-FR"/>
              </w:rPr>
              <w:t>TypeScript</w:t>
            </w:r>
          </w:p>
          <w:p w14:paraId="5EB20F26" w14:textId="19C94613" w:rsidR="00DA11AB" w:rsidRDefault="00DA11AB" w:rsidP="00DA11AB">
            <w:pPr>
              <w:pStyle w:val="Paragraphedeliste"/>
              <w:numPr>
                <w:ilvl w:val="0"/>
                <w:numId w:val="5"/>
              </w:numPr>
              <w:rPr>
                <w:lang w:bidi="fr-FR"/>
              </w:rPr>
            </w:pPr>
            <w:r w:rsidRPr="00DA11AB">
              <w:rPr>
                <w:lang w:val="en-US" w:bidi="fr-FR"/>
              </w:rPr>
              <w:t xml:space="preserve">A </w:t>
            </w:r>
            <w:proofErr w:type="spellStart"/>
            <w:r w:rsidRPr="00DA11AB">
              <w:rPr>
                <w:lang w:val="en-US" w:bidi="fr-FR"/>
              </w:rPr>
              <w:t>compléter</w:t>
            </w:r>
            <w:proofErr w:type="spellEnd"/>
          </w:p>
          <w:p w14:paraId="60C1CD2F" w14:textId="506EACBC" w:rsidR="00D06FF0" w:rsidRPr="000B1CBA" w:rsidRDefault="00D06FF0" w:rsidP="00036450">
            <w:pPr>
              <w:pStyle w:val="Titre2"/>
            </w:pPr>
          </w:p>
          <w:sdt>
            <w:sdtPr>
              <w:id w:val="1001553383"/>
              <w:placeholder>
                <w:docPart w:val="5716C9E1C8F1B449B360BA4F1790B44C"/>
              </w:placeholder>
              <w:temporary/>
              <w:showingPlcHdr/>
              <w15:appearance w15:val="hidden"/>
            </w:sdtPr>
            <w:sdtContent>
              <w:p w14:paraId="1C306CF3" w14:textId="05E979DE" w:rsidR="00036450" w:rsidRPr="0099782C" w:rsidRDefault="00036450" w:rsidP="00036450">
                <w:pPr>
                  <w:pStyle w:val="Titre2"/>
                </w:pPr>
                <w:r w:rsidRPr="0099782C">
                  <w:rPr>
                    <w:lang w:bidi="fr-FR"/>
                  </w:rPr>
                  <w:t>PARCOURS PROFESSIONNEL</w:t>
                </w:r>
              </w:p>
            </w:sdtContent>
          </w:sdt>
          <w:p w14:paraId="3F65CC60" w14:textId="3A56BF18" w:rsidR="00036450" w:rsidRPr="0099782C" w:rsidRDefault="007572D2" w:rsidP="00B359E4">
            <w:pPr>
              <w:pStyle w:val="Titre4"/>
              <w:rPr>
                <w:bCs/>
              </w:rPr>
            </w:pPr>
            <w:r>
              <w:rPr>
                <w:lang w:bidi="fr-FR"/>
              </w:rPr>
              <w:t>Bell France</w:t>
            </w:r>
          </w:p>
          <w:p w14:paraId="3F5E5BF0" w14:textId="3B620BB9" w:rsidR="00036450" w:rsidRPr="0099782C" w:rsidRDefault="007572D2" w:rsidP="00B359E4">
            <w:pPr>
              <w:pStyle w:val="Date"/>
            </w:pPr>
            <w:r>
              <w:rPr>
                <w:lang w:bidi="fr-FR"/>
              </w:rPr>
              <w:t>2015</w:t>
            </w:r>
            <w:r w:rsidR="000041C4" w:rsidRPr="0099782C">
              <w:rPr>
                <w:lang w:bidi="fr-FR"/>
              </w:rPr>
              <w:t>-</w:t>
            </w:r>
            <w:r>
              <w:rPr>
                <w:lang w:bidi="fr-FR"/>
              </w:rPr>
              <w:t>2022 : Responsable Méthodes et Amélioration Continue</w:t>
            </w:r>
          </w:p>
          <w:p w14:paraId="07C418DC" w14:textId="7ED43AA0" w:rsidR="004D3011" w:rsidRPr="0099782C" w:rsidRDefault="004D3011" w:rsidP="00036450"/>
          <w:p w14:paraId="08FA67E6" w14:textId="5616F622" w:rsidR="00C80811" w:rsidRPr="0099782C" w:rsidRDefault="007572D2" w:rsidP="000041C4">
            <w:pPr>
              <w:pStyle w:val="Titre4"/>
            </w:pPr>
            <w:bookmarkStart w:id="0" w:name="OLE_LINK1"/>
            <w:r>
              <w:rPr>
                <w:lang w:bidi="fr-FR"/>
              </w:rPr>
              <w:t>Bell France</w:t>
            </w:r>
          </w:p>
          <w:p w14:paraId="3D69B766" w14:textId="5C9B89AE" w:rsidR="004D3011" w:rsidRDefault="007572D2" w:rsidP="00B359E4">
            <w:pPr>
              <w:pStyle w:val="Date"/>
              <w:rPr>
                <w:lang w:bidi="fr-FR"/>
              </w:rPr>
            </w:pPr>
            <w:r>
              <w:rPr>
                <w:lang w:bidi="fr-FR"/>
              </w:rPr>
              <w:t>2011-2015 : Responsable de Production</w:t>
            </w:r>
          </w:p>
          <w:p w14:paraId="5E8D7FB2" w14:textId="61FE8589" w:rsidR="007572D2" w:rsidRDefault="007572D2" w:rsidP="007572D2">
            <w:pPr>
              <w:rPr>
                <w:lang w:bidi="fr-FR"/>
              </w:rPr>
            </w:pPr>
          </w:p>
          <w:p w14:paraId="6771EFEE" w14:textId="25BF264C" w:rsidR="007572D2" w:rsidRPr="0099782C" w:rsidRDefault="007572D2" w:rsidP="007572D2">
            <w:pPr>
              <w:pStyle w:val="Titre4"/>
            </w:pPr>
            <w:proofErr w:type="spellStart"/>
            <w:r>
              <w:rPr>
                <w:lang w:bidi="fr-FR"/>
              </w:rPr>
              <w:t>Alimentec</w:t>
            </w:r>
            <w:proofErr w:type="spellEnd"/>
          </w:p>
          <w:p w14:paraId="3039D8C2" w14:textId="01401D4D" w:rsidR="00036450" w:rsidRPr="00DA11AB" w:rsidRDefault="007572D2" w:rsidP="00DA11AB">
            <w:pPr>
              <w:pStyle w:val="Date"/>
            </w:pPr>
            <w:r>
              <w:rPr>
                <w:lang w:bidi="fr-FR"/>
              </w:rPr>
              <w:t>2010-2012 : Intervenant Professionnel</w:t>
            </w:r>
            <w:bookmarkEnd w:id="0"/>
          </w:p>
        </w:tc>
      </w:tr>
    </w:tbl>
    <w:p w14:paraId="71D05D22" w14:textId="61421D7A" w:rsidR="007572D2" w:rsidRDefault="007572D2" w:rsidP="000C45FF">
      <w:pPr>
        <w:tabs>
          <w:tab w:val="left" w:pos="990"/>
        </w:tabs>
      </w:pPr>
    </w:p>
    <w:sectPr w:rsidR="007572D2" w:rsidSect="0099782C">
      <w:headerReference w:type="default" r:id="rId27"/>
      <w:pgSz w:w="11906" w:h="16838" w:code="9"/>
      <w:pgMar w:top="567" w:right="544" w:bottom="567" w:left="5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B50E" w14:textId="77777777" w:rsidR="00E85E24" w:rsidRDefault="00E85E24" w:rsidP="000C45FF">
      <w:r>
        <w:separator/>
      </w:r>
    </w:p>
  </w:endnote>
  <w:endnote w:type="continuationSeparator" w:id="0">
    <w:p w14:paraId="0F8975CB" w14:textId="77777777" w:rsidR="00E85E24" w:rsidRDefault="00E85E2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5887C" w14:textId="77777777" w:rsidR="00E85E24" w:rsidRDefault="00E85E24" w:rsidP="000C45FF">
      <w:r>
        <w:separator/>
      </w:r>
    </w:p>
  </w:footnote>
  <w:footnote w:type="continuationSeparator" w:id="0">
    <w:p w14:paraId="0F95605A" w14:textId="77777777" w:rsidR="00E85E24" w:rsidRDefault="00E85E2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B21E" w14:textId="77777777" w:rsidR="000C45FF" w:rsidRDefault="000C45FF">
    <w:pPr>
      <w:pStyle w:val="En-tte"/>
    </w:pPr>
    <w:r>
      <w:rPr>
        <w:noProof/>
        <w:lang w:bidi="fr-FR"/>
      </w:rPr>
      <w:drawing>
        <wp:anchor distT="0" distB="0" distL="114300" distR="114300" simplePos="0" relativeHeight="251658240" behindDoc="1" locked="0" layoutInCell="1" allowOverlap="1" wp14:anchorId="2D695843" wp14:editId="3D6BBD6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E2C"/>
    <w:multiLevelType w:val="hybridMultilevel"/>
    <w:tmpl w:val="7778B16A"/>
    <w:lvl w:ilvl="0" w:tplc="EA70546A">
      <w:start w:val="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3215E8"/>
    <w:multiLevelType w:val="multilevel"/>
    <w:tmpl w:val="665404BC"/>
    <w:styleLink w:val="Listeactuelle1"/>
    <w:lvl w:ilvl="0">
      <w:start w:val="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A4310"/>
    <w:multiLevelType w:val="hybridMultilevel"/>
    <w:tmpl w:val="1FB851A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92541"/>
    <w:multiLevelType w:val="hybridMultilevel"/>
    <w:tmpl w:val="1D4092A2"/>
    <w:lvl w:ilvl="0" w:tplc="7108A52C">
      <w:start w:val="7"/>
      <w:numFmt w:val="bullet"/>
      <w:lvlText w:val="-"/>
      <w:lvlJc w:val="left"/>
      <w:pPr>
        <w:ind w:left="598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 w16cid:durableId="1054814507">
    <w:abstractNumId w:val="1"/>
  </w:num>
  <w:num w:numId="2" w16cid:durableId="994148096">
    <w:abstractNumId w:val="3"/>
  </w:num>
  <w:num w:numId="3" w16cid:durableId="696269685">
    <w:abstractNumId w:val="2"/>
  </w:num>
  <w:num w:numId="4" w16cid:durableId="1117522501">
    <w:abstractNumId w:val="4"/>
  </w:num>
  <w:num w:numId="5" w16cid:durableId="205300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C8"/>
    <w:rsid w:val="000041C4"/>
    <w:rsid w:val="00036450"/>
    <w:rsid w:val="00094499"/>
    <w:rsid w:val="00096D1F"/>
    <w:rsid w:val="000B1CBA"/>
    <w:rsid w:val="000C45FF"/>
    <w:rsid w:val="000E3FD1"/>
    <w:rsid w:val="00112054"/>
    <w:rsid w:val="001525E1"/>
    <w:rsid w:val="00180329"/>
    <w:rsid w:val="0019001F"/>
    <w:rsid w:val="001A74A5"/>
    <w:rsid w:val="001B2ABD"/>
    <w:rsid w:val="001B3F3B"/>
    <w:rsid w:val="001E0391"/>
    <w:rsid w:val="001E1759"/>
    <w:rsid w:val="001F1ECC"/>
    <w:rsid w:val="00200336"/>
    <w:rsid w:val="002400EB"/>
    <w:rsid w:val="00256CF7"/>
    <w:rsid w:val="00281FD5"/>
    <w:rsid w:val="002E4C10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65602"/>
    <w:rsid w:val="004813B3"/>
    <w:rsid w:val="00496591"/>
    <w:rsid w:val="004C63E4"/>
    <w:rsid w:val="004D3011"/>
    <w:rsid w:val="005262AC"/>
    <w:rsid w:val="005737A0"/>
    <w:rsid w:val="005E3844"/>
    <w:rsid w:val="005E39D5"/>
    <w:rsid w:val="00600670"/>
    <w:rsid w:val="00616E38"/>
    <w:rsid w:val="0062123A"/>
    <w:rsid w:val="00646E75"/>
    <w:rsid w:val="006771D0"/>
    <w:rsid w:val="006C1D9D"/>
    <w:rsid w:val="00715FCB"/>
    <w:rsid w:val="00743101"/>
    <w:rsid w:val="007572D2"/>
    <w:rsid w:val="007775E1"/>
    <w:rsid w:val="007867A0"/>
    <w:rsid w:val="007927F5"/>
    <w:rsid w:val="007C2A07"/>
    <w:rsid w:val="00802CA0"/>
    <w:rsid w:val="00830BC8"/>
    <w:rsid w:val="009260CD"/>
    <w:rsid w:val="00952C25"/>
    <w:rsid w:val="0099672B"/>
    <w:rsid w:val="0099782C"/>
    <w:rsid w:val="00997A2C"/>
    <w:rsid w:val="009B539F"/>
    <w:rsid w:val="00A2118D"/>
    <w:rsid w:val="00A40869"/>
    <w:rsid w:val="00AD24A7"/>
    <w:rsid w:val="00AD76E2"/>
    <w:rsid w:val="00B20152"/>
    <w:rsid w:val="00B359E4"/>
    <w:rsid w:val="00B57D98"/>
    <w:rsid w:val="00B70850"/>
    <w:rsid w:val="00BC74AC"/>
    <w:rsid w:val="00BD79CE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E0945"/>
    <w:rsid w:val="00D06FF0"/>
    <w:rsid w:val="00D2522B"/>
    <w:rsid w:val="00D34FC3"/>
    <w:rsid w:val="00D422DE"/>
    <w:rsid w:val="00D5459D"/>
    <w:rsid w:val="00D82F35"/>
    <w:rsid w:val="00DA11AB"/>
    <w:rsid w:val="00DA1F4D"/>
    <w:rsid w:val="00DD172A"/>
    <w:rsid w:val="00DE2256"/>
    <w:rsid w:val="00E25A26"/>
    <w:rsid w:val="00E325A0"/>
    <w:rsid w:val="00E4381A"/>
    <w:rsid w:val="00E55D74"/>
    <w:rsid w:val="00E618D2"/>
    <w:rsid w:val="00E61979"/>
    <w:rsid w:val="00E85E24"/>
    <w:rsid w:val="00EF4BC3"/>
    <w:rsid w:val="00F05EDE"/>
    <w:rsid w:val="00F364A3"/>
    <w:rsid w:val="00F60274"/>
    <w:rsid w:val="00F77FB9"/>
    <w:rsid w:val="00FB068F"/>
    <w:rsid w:val="00FB5776"/>
    <w:rsid w:val="00FC509F"/>
    <w:rsid w:val="00F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5861E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B359E4"/>
    <w:pPr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281FD5"/>
    <w:rPr>
      <w:color w:val="B85A22" w:themeColor="accent2" w:themeShade="BF"/>
      <w:u w:val="single"/>
    </w:rPr>
  </w:style>
  <w:style w:type="character" w:styleId="Mentionnonrsolue">
    <w:name w:val="Unresolved Mention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B359E4"/>
    <w:rPr>
      <w:b/>
      <w:sz w:val="18"/>
      <w:szCs w:val="22"/>
    </w:rPr>
  </w:style>
  <w:style w:type="paragraph" w:styleId="Listepuce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ansinterligne">
    <w:name w:val="No Spacing"/>
    <w:uiPriority w:val="1"/>
    <w:qFormat/>
    <w:rsid w:val="000041C4"/>
    <w:rPr>
      <w:sz w:val="18"/>
      <w:szCs w:val="22"/>
    </w:rPr>
  </w:style>
  <w:style w:type="paragraph" w:styleId="Paragraphedeliste">
    <w:name w:val="List Paragraph"/>
    <w:basedOn w:val="Normal"/>
    <w:uiPriority w:val="34"/>
    <w:semiHidden/>
    <w:qFormat/>
    <w:rsid w:val="00D06FF0"/>
    <w:pPr>
      <w:ind w:left="720"/>
      <w:contextualSpacing/>
    </w:pPr>
  </w:style>
  <w:style w:type="numbering" w:customStyle="1" w:styleId="Listeactuelle1">
    <w:name w:val="Liste actuelle1"/>
    <w:uiPriority w:val="99"/>
    <w:rsid w:val="00D06FF0"/>
    <w:pPr>
      <w:numPr>
        <w:numId w:val="3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D34FC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5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guillaume-gemelas-a88880230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hyperlink" Target="https://github.com/guillaumegemelas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8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iGui/Library/Containers/com.microsoft.Word/Data/Library/Application%20Support/Microsoft/Office/16.0/DTS/Search/%7bF01702AA-F916-4F47-AF5A-956A304A83BD%7dtf6690877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415ED74203E64F8E2D71C24D2A81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C70A0-4D83-9845-982A-C8F90D28FBD7}"/>
      </w:docPartPr>
      <w:docPartBody>
        <w:p w:rsidR="005761BC" w:rsidRDefault="00000000">
          <w:pPr>
            <w:pStyle w:val="83415ED74203E64F8E2D71C24D2A8175"/>
          </w:pPr>
          <w:r w:rsidRPr="0099782C">
            <w:rPr>
              <w:lang w:bidi="fr-FR"/>
            </w:rPr>
            <w:t>Profil</w:t>
          </w:r>
        </w:p>
      </w:docPartBody>
    </w:docPart>
    <w:docPart>
      <w:docPartPr>
        <w:name w:val="17A0400643610C479D88632F44A693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63C3F3-47CA-3546-BF91-022CEFFDE193}"/>
      </w:docPartPr>
      <w:docPartBody>
        <w:p w:rsidR="005761BC" w:rsidRDefault="00000000">
          <w:pPr>
            <w:pStyle w:val="17A0400643610C479D88632F44A69334"/>
          </w:pPr>
          <w:r w:rsidRPr="0099782C">
            <w:rPr>
              <w:lang w:bidi="fr-FR"/>
            </w:rPr>
            <w:t>Contact</w:t>
          </w:r>
        </w:p>
      </w:docPartBody>
    </w:docPart>
    <w:docPart>
      <w:docPartPr>
        <w:name w:val="5716C9E1C8F1B449B360BA4F1790B4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51FEF9-B043-544E-84E5-E847385A00A1}"/>
      </w:docPartPr>
      <w:docPartBody>
        <w:p w:rsidR="005761BC" w:rsidRDefault="00000000">
          <w:pPr>
            <w:pStyle w:val="5716C9E1C8F1B449B360BA4F1790B44C"/>
          </w:pPr>
          <w:r w:rsidRPr="0099782C">
            <w:rPr>
              <w:lang w:bidi="fr-FR"/>
            </w:rPr>
            <w:t>PARCOURS PROFESSIONNEL</w:t>
          </w:r>
        </w:p>
      </w:docPartBody>
    </w:docPart>
    <w:docPart>
      <w:docPartPr>
        <w:name w:val="09FE54ED2244CA4C9EB8A8FE25C211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6AA4BF-22D7-C542-BB55-C2CBAA7240D4}"/>
      </w:docPartPr>
      <w:docPartBody>
        <w:p w:rsidR="005761BC" w:rsidRDefault="00CF481C" w:rsidP="00CF481C">
          <w:pPr>
            <w:pStyle w:val="09FE54ED2244CA4C9EB8A8FE25C2110F"/>
          </w:pPr>
          <w:r w:rsidRPr="0099782C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1C"/>
    <w:rsid w:val="00051158"/>
    <w:rsid w:val="00562E35"/>
    <w:rsid w:val="005761BC"/>
    <w:rsid w:val="00785817"/>
    <w:rsid w:val="007860D6"/>
    <w:rsid w:val="00982409"/>
    <w:rsid w:val="00B14719"/>
    <w:rsid w:val="00B20BD3"/>
    <w:rsid w:val="00C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3415ED74203E64F8E2D71C24D2A8175">
    <w:name w:val="83415ED74203E64F8E2D71C24D2A8175"/>
  </w:style>
  <w:style w:type="paragraph" w:customStyle="1" w:styleId="17A0400643610C479D88632F44A69334">
    <w:name w:val="17A0400643610C479D88632F44A69334"/>
  </w:style>
  <w:style w:type="paragraph" w:customStyle="1" w:styleId="5716C9E1C8F1B449B360BA4F1790B44C">
    <w:name w:val="5716C9E1C8F1B449B360BA4F1790B44C"/>
  </w:style>
  <w:style w:type="paragraph" w:customStyle="1" w:styleId="09FE54ED2244CA4C9EB8A8FE25C2110F">
    <w:name w:val="09FE54ED2244CA4C9EB8A8FE25C2110F"/>
    <w:rsid w:val="00CF48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{F01702AA-F916-4F47-AF5A-956A304A83BD}tf66908779_win32.dotx</Template>
  <TotalTime>0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2023-03-20T09:36:00Z</dcterms:created>
  <dcterms:modified xsi:type="dcterms:W3CDTF">2023-03-23T20:29:00Z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